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2045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</w:sdtEndPr>
      <w:sdtContent>
        <w:p w:rsidR="004F5B6C" w:rsidRDefault="004F5B6C">
          <w:pPr>
            <w:pStyle w:val="Inhaltsverzeichnisberschrift"/>
          </w:pPr>
          <w:r>
            <w:t>Inhalt</w:t>
          </w:r>
        </w:p>
        <w:p w:rsidR="004F5B6C" w:rsidRDefault="004F5B6C">
          <w:pPr>
            <w:pStyle w:val="Verzeichnis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21871" w:history="1">
            <w:r w:rsidRPr="00AF2AD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6C" w:rsidRDefault="004F5B6C">
          <w:pPr>
            <w:pStyle w:val="Verzeichnis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44021872" w:history="1">
            <w:r w:rsidRPr="00AF2AD1">
              <w:rPr>
                <w:rStyle w:val="Hyperlink"/>
                <w:noProof/>
              </w:rPr>
              <w:t>Alle Absenzen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6C" w:rsidRDefault="004F5B6C">
          <w:pPr>
            <w:pStyle w:val="Verzeichnis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44021873" w:history="1">
            <w:r w:rsidRPr="00AF2AD1">
              <w:rPr>
                <w:rStyle w:val="Hyperlink"/>
                <w:noProof/>
              </w:rPr>
              <w:t>Profil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6C" w:rsidRDefault="004F5B6C">
          <w:pPr>
            <w:pStyle w:val="Verzeichnis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44021874" w:history="1">
            <w:r w:rsidRPr="00AF2AD1">
              <w:rPr>
                <w:rStyle w:val="Hyperlink"/>
                <w:noProof/>
              </w:rPr>
              <w:t>Alle Absenzen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6C" w:rsidRDefault="004F5B6C">
          <w:pPr>
            <w:pStyle w:val="Verzeichnis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44021875" w:history="1">
            <w:r w:rsidRPr="00AF2AD1">
              <w:rPr>
                <w:rStyle w:val="Hyperlink"/>
                <w:noProof/>
              </w:rPr>
              <w:t>Alle Absenzen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6C" w:rsidRDefault="004F5B6C">
          <w:pPr>
            <w:pStyle w:val="Verzeichnis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44021876" w:history="1">
            <w:r w:rsidRPr="00AF2AD1">
              <w:rPr>
                <w:rStyle w:val="Hyperlink"/>
                <w:noProof/>
              </w:rPr>
              <w:t>Antrag auf Beurlaubung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6C" w:rsidRDefault="004F5B6C">
          <w:r>
            <w:rPr>
              <w:b/>
              <w:bCs/>
            </w:rPr>
            <w:fldChar w:fldCharType="end"/>
          </w:r>
        </w:p>
      </w:sdtContent>
    </w:sdt>
    <w:p w:rsidR="004F5B6C" w:rsidRDefault="004F5B6C" w:rsidP="00230F12"/>
    <w:p w:rsidR="004F5B6C" w:rsidRDefault="004F5B6C" w:rsidP="00230F12"/>
    <w:p w:rsidR="004F5B6C" w:rsidRDefault="004F5B6C" w:rsidP="00230F12"/>
    <w:p w:rsidR="00230F12" w:rsidRDefault="004F5B6C" w:rsidP="004F5B6C">
      <w:pPr>
        <w:pStyle w:val="berschrift1"/>
      </w:pPr>
      <w:r>
        <w:t xml:space="preserve">  </w:t>
      </w:r>
      <w:r>
        <w:rPr>
          <w:rFonts w:eastAsiaTheme="majorEastAsia" w:cstheme="majorBidi"/>
          <w:b/>
          <w:bCs/>
          <w:color w:val="DD8047" w:themeColor="accent2"/>
          <w:spacing w:val="50"/>
          <w:sz w:val="24"/>
          <w:szCs w:val="24"/>
        </w:rPr>
        <w:t xml:space="preserve"> </w:t>
      </w:r>
      <w:r>
        <w:t xml:space="preserve"> </w:t>
      </w:r>
      <w:bookmarkStart w:id="0" w:name="_Toc444021871"/>
      <w:r w:rsidR="00230F12">
        <w:t>Login</w:t>
      </w:r>
      <w:bookmarkEnd w:id="0"/>
      <w:r>
        <w:t xml:space="preserve"> </w:t>
      </w:r>
    </w:p>
    <w:p w:rsidR="004F5B6C" w:rsidRDefault="004F5B6C" w:rsidP="00230F12"/>
    <w:p w:rsidR="004F5B6C" w:rsidRDefault="004F5B6C" w:rsidP="00230F1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846"/>
      </w:tblGrid>
      <w:tr w:rsidR="00230F12" w:rsidTr="00230F12">
        <w:tc>
          <w:tcPr>
            <w:tcW w:w="1101" w:type="dxa"/>
          </w:tcPr>
          <w:p w:rsidR="00230F12" w:rsidRDefault="00230F12" w:rsidP="00230F12">
            <w:r>
              <w:t>Datei</w:t>
            </w:r>
          </w:p>
        </w:tc>
        <w:tc>
          <w:tcPr>
            <w:tcW w:w="8846" w:type="dxa"/>
          </w:tcPr>
          <w:p w:rsidR="00230F12" w:rsidRDefault="00230F12" w:rsidP="00230F12">
            <w:proofErr w:type="spellStart"/>
            <w:r>
              <w:t>Index.php</w:t>
            </w:r>
            <w:proofErr w:type="spellEnd"/>
          </w:p>
        </w:tc>
      </w:tr>
      <w:tr w:rsidR="00230F12" w:rsidTr="00230F12">
        <w:tc>
          <w:tcPr>
            <w:tcW w:w="1101" w:type="dxa"/>
          </w:tcPr>
          <w:p w:rsidR="00230F12" w:rsidRDefault="00230F12" w:rsidP="00230F12">
            <w:r>
              <w:t>Follow</w:t>
            </w:r>
          </w:p>
        </w:tc>
        <w:tc>
          <w:tcPr>
            <w:tcW w:w="8846" w:type="dxa"/>
          </w:tcPr>
          <w:p w:rsidR="00230F12" w:rsidRDefault="00230F12" w:rsidP="00230F12">
            <w:r>
              <w:t>Selbst</w:t>
            </w:r>
          </w:p>
        </w:tc>
      </w:tr>
      <w:tr w:rsidR="00230F12" w:rsidTr="00230F12">
        <w:tc>
          <w:tcPr>
            <w:tcW w:w="1101" w:type="dxa"/>
          </w:tcPr>
          <w:p w:rsidR="00230F12" w:rsidRDefault="00230F12" w:rsidP="00230F12">
            <w:r>
              <w:t>Aufgabe</w:t>
            </w:r>
          </w:p>
        </w:tc>
        <w:tc>
          <w:tcPr>
            <w:tcW w:w="8846" w:type="dxa"/>
          </w:tcPr>
          <w:p w:rsidR="00230F12" w:rsidRDefault="00230F12" w:rsidP="00230F12">
            <w:r>
              <w:t>Prüfen der Benutzereingaben</w:t>
            </w:r>
          </w:p>
        </w:tc>
      </w:tr>
      <w:tr w:rsidR="00230F12" w:rsidTr="00230F12">
        <w:tc>
          <w:tcPr>
            <w:tcW w:w="1101" w:type="dxa"/>
          </w:tcPr>
          <w:p w:rsidR="00230F12" w:rsidRDefault="00230F12" w:rsidP="00230F12">
            <w:r>
              <w:t>Felder</w:t>
            </w:r>
          </w:p>
        </w:tc>
        <w:tc>
          <w:tcPr>
            <w:tcW w:w="8846" w:type="dxa"/>
          </w:tcPr>
          <w:p w:rsidR="00230F12" w:rsidRDefault="00230F12" w:rsidP="00230F12">
            <w:r>
              <w:t>Vorname, Name, PW</w:t>
            </w:r>
          </w:p>
        </w:tc>
      </w:tr>
      <w:tr w:rsidR="00230F12" w:rsidRPr="004F5B6C" w:rsidTr="00230F12">
        <w:tc>
          <w:tcPr>
            <w:tcW w:w="1101" w:type="dxa"/>
          </w:tcPr>
          <w:p w:rsidR="00230F12" w:rsidRDefault="00230F12" w:rsidP="00230F12">
            <w:r>
              <w:t>SQL</w:t>
            </w:r>
          </w:p>
        </w:tc>
        <w:tc>
          <w:tcPr>
            <w:tcW w:w="8846" w:type="dxa"/>
          </w:tcPr>
          <w:p w:rsidR="00230F12" w:rsidRDefault="00230F12" w:rsidP="00230F12">
            <w:pPr>
              <w:rPr>
                <w:lang w:val="en-US"/>
              </w:rPr>
            </w:pPr>
            <w:r w:rsidRPr="00230F12">
              <w:rPr>
                <w:lang w:val="en-US"/>
              </w:rPr>
              <w:t>$</w:t>
            </w:r>
            <w:proofErr w:type="spellStart"/>
            <w:r w:rsidRPr="00230F12">
              <w:rPr>
                <w:lang w:val="en-US"/>
              </w:rPr>
              <w:t>neuabfrage</w:t>
            </w:r>
            <w:proofErr w:type="spellEnd"/>
            <w:r w:rsidRPr="00230F12">
              <w:rPr>
                <w:lang w:val="en-US"/>
              </w:rPr>
              <w:t xml:space="preserve"> = </w:t>
            </w:r>
            <w:proofErr w:type="spellStart"/>
            <w:r w:rsidRPr="00230F12">
              <w:rPr>
                <w:lang w:val="en-US"/>
              </w:rPr>
              <w:t>sprintf</w:t>
            </w:r>
            <w:proofErr w:type="spellEnd"/>
            <w:r w:rsidRPr="00230F12">
              <w:rPr>
                <w:lang w:val="en-US"/>
              </w:rPr>
              <w:t xml:space="preserve">("SELECT id, </w:t>
            </w:r>
            <w:proofErr w:type="spellStart"/>
            <w:r w:rsidRPr="00230F12">
              <w:rPr>
                <w:lang w:val="en-US"/>
              </w:rPr>
              <w:t>aktiv</w:t>
            </w:r>
            <w:proofErr w:type="spellEnd"/>
            <w:r w:rsidRPr="00230F12">
              <w:rPr>
                <w:lang w:val="en-US"/>
              </w:rPr>
              <w:t xml:space="preserve">, name, </w:t>
            </w:r>
            <w:proofErr w:type="spellStart"/>
            <w:r w:rsidRPr="00230F12">
              <w:rPr>
                <w:lang w:val="en-US"/>
              </w:rPr>
              <w:t>vorname</w:t>
            </w:r>
            <w:proofErr w:type="spellEnd"/>
            <w:r w:rsidRPr="00230F12">
              <w:rPr>
                <w:lang w:val="en-US"/>
              </w:rPr>
              <w:t xml:space="preserve">, </w:t>
            </w:r>
            <w:proofErr w:type="spellStart"/>
            <w:r w:rsidRPr="00230F12">
              <w:rPr>
                <w:lang w:val="en-US"/>
              </w:rPr>
              <w:t>klasse</w:t>
            </w:r>
            <w:proofErr w:type="spellEnd"/>
            <w:r w:rsidRPr="00230F12">
              <w:rPr>
                <w:lang w:val="en-US"/>
              </w:rPr>
              <w:t xml:space="preserve">, </w:t>
            </w:r>
            <w:proofErr w:type="spellStart"/>
            <w:r w:rsidRPr="00230F12">
              <w:rPr>
                <w:lang w:val="en-US"/>
              </w:rPr>
              <w:t>internat</w:t>
            </w:r>
            <w:proofErr w:type="spellEnd"/>
            <w:r w:rsidRPr="00230F12">
              <w:rPr>
                <w:lang w:val="en-US"/>
              </w:rPr>
              <w:t xml:space="preserve">, </w:t>
            </w:r>
            <w:proofErr w:type="spellStart"/>
            <w:r w:rsidRPr="00230F12">
              <w:rPr>
                <w:lang w:val="en-US"/>
              </w:rPr>
              <w:t>attestpflicht</w:t>
            </w:r>
            <w:proofErr w:type="spellEnd"/>
            <w:r w:rsidRPr="00230F12">
              <w:rPr>
                <w:lang w:val="en-US"/>
              </w:rPr>
              <w:t xml:space="preserve">, </w:t>
            </w:r>
            <w:proofErr w:type="spellStart"/>
            <w:r w:rsidRPr="00230F12">
              <w:rPr>
                <w:lang w:val="en-US"/>
              </w:rPr>
              <w:t>lastlogin</w:t>
            </w:r>
            <w:proofErr w:type="spellEnd"/>
            <w:r w:rsidRPr="00230F12">
              <w:rPr>
                <w:lang w:val="en-US"/>
              </w:rPr>
              <w:t xml:space="preserve">, </w:t>
            </w:r>
            <w:proofErr w:type="spellStart"/>
            <w:r w:rsidRPr="00230F12">
              <w:rPr>
                <w:lang w:val="en-US"/>
              </w:rPr>
              <w:t>lcount</w:t>
            </w:r>
            <w:proofErr w:type="spellEnd"/>
            <w:r w:rsidRPr="00230F12">
              <w:rPr>
                <w:lang w:val="en-US"/>
              </w:rPr>
              <w:t xml:space="preserve">, </w:t>
            </w:r>
            <w:proofErr w:type="spellStart"/>
            <w:r w:rsidRPr="00230F12">
              <w:rPr>
                <w:lang w:val="en-US"/>
              </w:rPr>
              <w:t>time_to_sec</w:t>
            </w:r>
            <w:proofErr w:type="spellEnd"/>
            <w:r w:rsidRPr="00230F12">
              <w:rPr>
                <w:lang w:val="en-US"/>
              </w:rPr>
              <w:t xml:space="preserve">(TIMEDIFF(now(), </w:t>
            </w:r>
            <w:proofErr w:type="spellStart"/>
            <w:r w:rsidRPr="00230F12">
              <w:rPr>
                <w:lang w:val="en-US"/>
              </w:rPr>
              <w:t>lastlogin</w:t>
            </w:r>
            <w:proofErr w:type="spellEnd"/>
            <w:r w:rsidRPr="00230F12">
              <w:rPr>
                <w:lang w:val="en-US"/>
              </w:rPr>
              <w:t xml:space="preserve">)) as </w:t>
            </w:r>
            <w:proofErr w:type="spellStart"/>
            <w:r w:rsidRPr="00230F12">
              <w:rPr>
                <w:lang w:val="en-US"/>
              </w:rPr>
              <w:t>insec</w:t>
            </w:r>
            <w:proofErr w:type="spellEnd"/>
            <w:r w:rsidRPr="00230F12">
              <w:rPr>
                <w:lang w:val="en-US"/>
              </w:rPr>
              <w:t xml:space="preserve">,  time(TIMESTAMPADD(MINUTE, 10,lastlogin)) as </w:t>
            </w:r>
            <w:proofErr w:type="spellStart"/>
            <w:r w:rsidRPr="00230F12">
              <w:rPr>
                <w:lang w:val="en-US"/>
              </w:rPr>
              <w:t>nexttry</w:t>
            </w:r>
            <w:proofErr w:type="spellEnd"/>
            <w:r w:rsidRPr="00230F12">
              <w:rPr>
                <w:lang w:val="en-US"/>
              </w:rPr>
              <w:t xml:space="preserve">, if(password='%s', 1, 0) as </w:t>
            </w:r>
            <w:proofErr w:type="spellStart"/>
            <w:r w:rsidRPr="00230F12">
              <w:rPr>
                <w:lang w:val="en-US"/>
              </w:rPr>
              <w:t>PWok</w:t>
            </w:r>
            <w:proofErr w:type="spellEnd"/>
            <w:r w:rsidRPr="00230F12">
              <w:rPr>
                <w:lang w:val="en-US"/>
              </w:rPr>
              <w:t xml:space="preserve">, </w:t>
            </w:r>
            <w:proofErr w:type="spellStart"/>
            <w:r w:rsidRPr="00230F12">
              <w:rPr>
                <w:lang w:val="en-US"/>
              </w:rPr>
              <w:t>time_format</w:t>
            </w:r>
            <w:proofErr w:type="spellEnd"/>
            <w:r w:rsidRPr="00230F12">
              <w:rPr>
                <w:lang w:val="en-US"/>
              </w:rPr>
              <w:t>(</w:t>
            </w:r>
            <w:proofErr w:type="spellStart"/>
            <w:r w:rsidRPr="00230F12">
              <w:rPr>
                <w:lang w:val="en-US"/>
              </w:rPr>
              <w:t>timediff</w:t>
            </w:r>
            <w:proofErr w:type="spellEnd"/>
            <w:r w:rsidRPr="00230F12">
              <w:rPr>
                <w:lang w:val="en-US"/>
              </w:rPr>
              <w:t>(TIMESTAMPADD(MINUTE, 10,lastlogin),now()), '%%</w:t>
            </w:r>
            <w:proofErr w:type="spellStart"/>
            <w:r w:rsidRPr="00230F12">
              <w:rPr>
                <w:lang w:val="en-US"/>
              </w:rPr>
              <w:t>i</w:t>
            </w:r>
            <w:proofErr w:type="spellEnd"/>
            <w:r w:rsidRPr="00230F12">
              <w:rPr>
                <w:lang w:val="en-US"/>
              </w:rPr>
              <w:t xml:space="preserve"> M</w:t>
            </w:r>
            <w:r>
              <w:rPr>
                <w:lang w:val="en-US"/>
              </w:rPr>
              <w:t xml:space="preserve">in. %%s </w:t>
            </w:r>
            <w:proofErr w:type="spellStart"/>
            <w:r>
              <w:rPr>
                <w:lang w:val="en-US"/>
              </w:rPr>
              <w:t>Sek</w:t>
            </w:r>
            <w:proofErr w:type="spellEnd"/>
            <w:r>
              <w:rPr>
                <w:lang w:val="en-US"/>
              </w:rPr>
              <w:t xml:space="preserve">.') </w:t>
            </w:r>
            <w:proofErr w:type="gramStart"/>
            <w:r>
              <w:rPr>
                <w:lang w:val="en-US"/>
              </w:rPr>
              <w:t>as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nochwarten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ab/>
            </w:r>
            <w:r w:rsidRPr="00230F12">
              <w:rPr>
                <w:lang w:val="en-US"/>
              </w:rPr>
              <w:t>if (</w:t>
            </w:r>
            <w:proofErr w:type="spellStart"/>
            <w:r w:rsidRPr="00230F12">
              <w:rPr>
                <w:lang w:val="en-US"/>
              </w:rPr>
              <w:t>time_to_sec</w:t>
            </w:r>
            <w:proofErr w:type="spellEnd"/>
            <w:r w:rsidRPr="00230F12">
              <w:rPr>
                <w:lang w:val="en-US"/>
              </w:rPr>
              <w:t xml:space="preserve">(TIMEDIFF(now(), </w:t>
            </w:r>
            <w:proofErr w:type="spellStart"/>
            <w:r w:rsidRPr="00230F12">
              <w:rPr>
                <w:lang w:val="en-US"/>
              </w:rPr>
              <w:t>lastlogin</w:t>
            </w:r>
            <w:proofErr w:type="spellEnd"/>
            <w:r w:rsidRPr="00230F12">
              <w:rPr>
                <w:lang w:val="en-US"/>
              </w:rPr>
              <w:t xml:space="preserve">))&lt;600, 0, 1) as </w:t>
            </w:r>
            <w:proofErr w:type="spellStart"/>
            <w:r w:rsidRPr="00230F12">
              <w:rPr>
                <w:lang w:val="en-US"/>
              </w:rPr>
              <w:t>genugGe</w:t>
            </w:r>
            <w:r>
              <w:rPr>
                <w:lang w:val="en-US"/>
              </w:rPr>
              <w:t>wartet</w:t>
            </w:r>
            <w:proofErr w:type="spellEnd"/>
            <w:r>
              <w:rPr>
                <w:lang w:val="en-US"/>
              </w:rPr>
              <w:t xml:space="preserve"> </w:t>
            </w:r>
            <w:r w:rsidRPr="00230F12">
              <w:rPr>
                <w:lang w:val="en-US"/>
              </w:rPr>
              <w:t>FROM ".$</w:t>
            </w:r>
            <w:proofErr w:type="spellStart"/>
            <w:r w:rsidRPr="00230F12">
              <w:rPr>
                <w:lang w:val="en-US"/>
              </w:rPr>
              <w:t>sqlpre</w:t>
            </w:r>
            <w:proofErr w:type="spellEnd"/>
            <w:r w:rsidRPr="00230F12">
              <w:rPr>
                <w:lang w:val="en-US"/>
              </w:rPr>
              <w:t>."</w:t>
            </w:r>
            <w:proofErr w:type="spellStart"/>
            <w:r w:rsidRPr="00230F12">
              <w:rPr>
                <w:lang w:val="en-US"/>
              </w:rPr>
              <w:t>schueler</w:t>
            </w:r>
            <w:proofErr w:type="spellEnd"/>
            <w:r w:rsidRPr="00230F12">
              <w:rPr>
                <w:lang w:val="en-US"/>
              </w:rPr>
              <w:t xml:space="preserve"> WHERE  name='%s' AND </w:t>
            </w:r>
            <w:proofErr w:type="spellStart"/>
            <w:r w:rsidRPr="00230F12">
              <w:rPr>
                <w:lang w:val="en-US"/>
              </w:rPr>
              <w:t>vorname</w:t>
            </w:r>
            <w:proofErr w:type="spellEnd"/>
            <w:r w:rsidRPr="00230F12">
              <w:rPr>
                <w:lang w:val="en-US"/>
              </w:rPr>
              <w:t>= '%s'",</w:t>
            </w:r>
            <w:r w:rsidRPr="00230F12">
              <w:rPr>
                <w:lang w:val="en-US"/>
              </w:rPr>
              <w:tab/>
            </w:r>
            <w:r w:rsidRPr="00230F12">
              <w:rPr>
                <w:lang w:val="en-US"/>
              </w:rPr>
              <w:tab/>
            </w:r>
            <w:proofErr w:type="spellStart"/>
            <w:r w:rsidRPr="00230F12">
              <w:rPr>
                <w:lang w:val="en-US"/>
              </w:rPr>
              <w:t>mysql_real_escape_string</w:t>
            </w:r>
            <w:proofErr w:type="spellEnd"/>
            <w:r w:rsidRPr="00230F12">
              <w:rPr>
                <w:lang w:val="en-US"/>
              </w:rPr>
              <w:t>($</w:t>
            </w:r>
            <w:proofErr w:type="spellStart"/>
            <w:r w:rsidRPr="00230F12">
              <w:rPr>
                <w:lang w:val="en-US"/>
              </w:rPr>
              <w:t>schpweingabe</w:t>
            </w:r>
            <w:proofErr w:type="spellEnd"/>
            <w:r w:rsidRPr="00230F12">
              <w:rPr>
                <w:lang w:val="en-US"/>
              </w:rPr>
              <w:t>),</w:t>
            </w:r>
            <w:r w:rsidR="004F5B6C">
              <w:rPr>
                <w:lang w:val="en-US"/>
              </w:rPr>
              <w:t xml:space="preserve"> </w:t>
            </w:r>
            <w:r w:rsidRPr="00230F12">
              <w:rPr>
                <w:lang w:val="en-US"/>
              </w:rPr>
              <w:tab/>
            </w:r>
            <w:r w:rsidRPr="00230F12">
              <w:rPr>
                <w:lang w:val="en-US"/>
              </w:rPr>
              <w:tab/>
            </w:r>
            <w:proofErr w:type="spellStart"/>
            <w:r w:rsidRPr="00230F12">
              <w:rPr>
                <w:lang w:val="en-US"/>
              </w:rPr>
              <w:t>mysql_real_escape_string</w:t>
            </w:r>
            <w:proofErr w:type="spellEnd"/>
            <w:r w:rsidRPr="00230F12">
              <w:rPr>
                <w:lang w:val="en-US"/>
              </w:rPr>
              <w:t>($</w:t>
            </w:r>
            <w:proofErr w:type="spellStart"/>
            <w:r w:rsidRPr="00230F12">
              <w:rPr>
                <w:lang w:val="en-US"/>
              </w:rPr>
              <w:t>selectednachname</w:t>
            </w:r>
            <w:proofErr w:type="spellEnd"/>
            <w:r w:rsidRPr="00230F12">
              <w:rPr>
                <w:lang w:val="en-US"/>
              </w:rPr>
              <w:t>),</w:t>
            </w:r>
            <w:r w:rsidR="004F5B6C">
              <w:rPr>
                <w:lang w:val="en-US"/>
              </w:rPr>
              <w:t xml:space="preserve"> </w:t>
            </w:r>
            <w:r w:rsidRPr="00230F12">
              <w:rPr>
                <w:lang w:val="en-US"/>
              </w:rPr>
              <w:tab/>
            </w:r>
            <w:r w:rsidRPr="00230F12">
              <w:rPr>
                <w:lang w:val="en-US"/>
              </w:rPr>
              <w:tab/>
            </w:r>
            <w:proofErr w:type="spellStart"/>
            <w:r w:rsidRPr="00230F12">
              <w:rPr>
                <w:lang w:val="en-US"/>
              </w:rPr>
              <w:t>mysql_real_escape_string</w:t>
            </w:r>
            <w:proofErr w:type="spellEnd"/>
            <w:r w:rsidRPr="00230F12">
              <w:rPr>
                <w:lang w:val="en-US"/>
              </w:rPr>
              <w:t>($</w:t>
            </w:r>
            <w:proofErr w:type="spellStart"/>
            <w:r w:rsidRPr="00230F12">
              <w:rPr>
                <w:lang w:val="en-US"/>
              </w:rPr>
              <w:t>selectedvorname</w:t>
            </w:r>
            <w:proofErr w:type="spellEnd"/>
            <w:r w:rsidRPr="00230F12">
              <w:rPr>
                <w:lang w:val="en-US"/>
              </w:rPr>
              <w:t>));</w:t>
            </w:r>
          </w:p>
          <w:p w:rsidR="004F5B6C" w:rsidRPr="004F5B6C" w:rsidRDefault="004F5B6C" w:rsidP="00230F12">
            <w:r w:rsidRPr="004F5B6C">
              <w:t xml:space="preserve">Nach richtigem Login: update der Stammdaten </w:t>
            </w:r>
            <w:proofErr w:type="spellStart"/>
            <w:r w:rsidRPr="004F5B6C">
              <w:t>lastlogin</w:t>
            </w:r>
            <w:proofErr w:type="spellEnd"/>
          </w:p>
          <w:p w:rsidR="004F5B6C" w:rsidRPr="004F5B6C" w:rsidRDefault="004F5B6C" w:rsidP="00230F12">
            <w:r>
              <w:t xml:space="preserve">Falsches Login: erhöhen von </w:t>
            </w:r>
            <w:proofErr w:type="spellStart"/>
            <w:r>
              <w:t>lcount</w:t>
            </w:r>
            <w:proofErr w:type="spellEnd"/>
            <w:r>
              <w:t>, nach drittem falschen Login setzen von aktiv=0</w:t>
            </w:r>
          </w:p>
        </w:tc>
      </w:tr>
      <w:tr w:rsidR="00230F12" w:rsidTr="00230F12">
        <w:tc>
          <w:tcPr>
            <w:tcW w:w="1101" w:type="dxa"/>
          </w:tcPr>
          <w:p w:rsidR="00230F12" w:rsidRDefault="00230F12" w:rsidP="00230F12">
            <w:r>
              <w:t>Sonstiges</w:t>
            </w:r>
          </w:p>
        </w:tc>
        <w:tc>
          <w:tcPr>
            <w:tcW w:w="8846" w:type="dxa"/>
          </w:tcPr>
          <w:p w:rsidR="00230F12" w:rsidRDefault="00230F12" w:rsidP="004F5B6C">
            <w:r>
              <w:t xml:space="preserve">Sicherheit! </w:t>
            </w:r>
          </w:p>
        </w:tc>
      </w:tr>
    </w:tbl>
    <w:p w:rsidR="00230F12" w:rsidRDefault="004F5B6C" w:rsidP="00230F12">
      <w:r>
        <w:t xml:space="preserve"> </w:t>
      </w:r>
    </w:p>
    <w:p w:rsidR="004F5B6C" w:rsidRDefault="004F5B6C" w:rsidP="00230F12"/>
    <w:p w:rsidR="004F5B6C" w:rsidRDefault="004F5B6C" w:rsidP="004F5B6C">
      <w:pPr>
        <w:pStyle w:val="berschrift1"/>
      </w:pPr>
      <w:bookmarkStart w:id="1" w:name="_Toc444021872"/>
      <w:r>
        <w:t>Alle Absenzen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865"/>
      </w:tblGrid>
      <w:tr w:rsidR="004F5B6C" w:rsidTr="00512F5E">
        <w:tc>
          <w:tcPr>
            <w:tcW w:w="1101" w:type="dxa"/>
          </w:tcPr>
          <w:p w:rsidR="004F5B6C" w:rsidRDefault="004F5B6C" w:rsidP="00512F5E">
            <w:r>
              <w:t>Datei</w:t>
            </w:r>
          </w:p>
        </w:tc>
        <w:tc>
          <w:tcPr>
            <w:tcW w:w="8846" w:type="dxa"/>
          </w:tcPr>
          <w:p w:rsidR="004F5B6C" w:rsidRDefault="004F5B6C" w:rsidP="004F5B6C">
            <w:proofErr w:type="spellStart"/>
            <w:r>
              <w:t>sch_offenout.php</w:t>
            </w:r>
            <w:proofErr w:type="spellEnd"/>
          </w:p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Follow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Aufgabe</w:t>
            </w:r>
          </w:p>
        </w:tc>
        <w:tc>
          <w:tcPr>
            <w:tcW w:w="8846" w:type="dxa"/>
          </w:tcPr>
          <w:p w:rsidR="004F5B6C" w:rsidRDefault="004F5B6C" w:rsidP="00512F5E">
            <w:r>
              <w:t>Darstellung einer Tabelle mit allen Absenzen eines Schülers.</w:t>
            </w:r>
          </w:p>
          <w:p w:rsidR="004F5B6C" w:rsidRDefault="004F5B6C" w:rsidP="00512F5E">
            <w:r>
              <w:rPr>
                <w:noProof/>
              </w:rPr>
              <w:lastRenderedPageBreak/>
              <w:drawing>
                <wp:inline distT="0" distB="0" distL="0" distR="0" wp14:anchorId="026D7185" wp14:editId="5DEB52EA">
                  <wp:extent cx="5492338" cy="666251"/>
                  <wp:effectExtent l="0" t="0" r="0" b="63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399" cy="66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B6C" w:rsidRDefault="004F5B6C" w:rsidP="004F5B6C">
            <w:r>
              <w:t xml:space="preserve">Noch offene Absenzen: als Link </w:t>
            </w:r>
            <w:r>
              <w:t xml:space="preserve">für </w:t>
            </w:r>
            <w:proofErr w:type="spellStart"/>
            <w:r>
              <w:t>Einspruchformular</w:t>
            </w:r>
            <w:proofErr w:type="spellEnd"/>
            <w:r>
              <w:t xml:space="preserve"> (nachträgliches Bearbeiten von Absenzen ist nicht möglich, sondern nur Einspruch!)</w:t>
            </w:r>
          </w:p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lastRenderedPageBreak/>
              <w:t>Felder</w:t>
            </w:r>
          </w:p>
        </w:tc>
        <w:tc>
          <w:tcPr>
            <w:tcW w:w="8846" w:type="dxa"/>
          </w:tcPr>
          <w:p w:rsidR="004F5B6C" w:rsidRDefault="004F5B6C" w:rsidP="00512F5E">
            <w:r>
              <w:t>--</w:t>
            </w:r>
          </w:p>
        </w:tc>
      </w:tr>
      <w:tr w:rsidR="004F5B6C" w:rsidRPr="004F5B6C" w:rsidTr="00512F5E">
        <w:tc>
          <w:tcPr>
            <w:tcW w:w="1101" w:type="dxa"/>
          </w:tcPr>
          <w:p w:rsidR="004F5B6C" w:rsidRDefault="004F5B6C" w:rsidP="00512F5E">
            <w:r>
              <w:t>SQL</w:t>
            </w:r>
          </w:p>
        </w:tc>
        <w:tc>
          <w:tcPr>
            <w:tcW w:w="8846" w:type="dxa"/>
          </w:tcPr>
          <w:p w:rsidR="004F5B6C" w:rsidRPr="004F5B6C" w:rsidRDefault="004F5B6C" w:rsidP="004F5B6C">
            <w:pPr>
              <w:rPr>
                <w:lang w:val="en-US"/>
              </w:rPr>
            </w:pPr>
            <w:r w:rsidRPr="004F5B6C">
              <w:rPr>
                <w:lang w:val="en-US"/>
              </w:rPr>
              <w:t>$</w:t>
            </w:r>
            <w:proofErr w:type="spellStart"/>
            <w:r w:rsidRPr="004F5B6C">
              <w:rPr>
                <w:lang w:val="en-US"/>
              </w:rPr>
              <w:t>abfrage</w:t>
            </w:r>
            <w:proofErr w:type="spellEnd"/>
            <w:r w:rsidRPr="004F5B6C">
              <w:rPr>
                <w:lang w:val="en-US"/>
              </w:rPr>
              <w:t>="SELECT * FROM "</w:t>
            </w:r>
            <w:proofErr w:type="gramStart"/>
            <w:r w:rsidRPr="004F5B6C">
              <w:rPr>
                <w:lang w:val="en-US"/>
              </w:rPr>
              <w:t>.$</w:t>
            </w:r>
            <w:proofErr w:type="spellStart"/>
            <w:proofErr w:type="gramEnd"/>
            <w:r w:rsidRPr="004F5B6C">
              <w:rPr>
                <w:lang w:val="en-US"/>
              </w:rPr>
              <w:t>sqlpre</w:t>
            </w:r>
            <w:proofErr w:type="spellEnd"/>
            <w:r w:rsidRPr="004F5B6C">
              <w:rPr>
                <w:lang w:val="en-US"/>
              </w:rPr>
              <w:t>."</w:t>
            </w:r>
            <w:proofErr w:type="spellStart"/>
            <w:proofErr w:type="gramStart"/>
            <w:r w:rsidRPr="004F5B6C">
              <w:rPr>
                <w:lang w:val="en-US"/>
              </w:rPr>
              <w:t>absenzen</w:t>
            </w:r>
            <w:proofErr w:type="spellEnd"/>
            <w:proofErr w:type="gramEnd"/>
            <w:r w:rsidRPr="004F5B6C">
              <w:rPr>
                <w:lang w:val="en-US"/>
              </w:rPr>
              <w:t xml:space="preserve"> WHERE </w:t>
            </w:r>
            <w:proofErr w:type="spellStart"/>
            <w:r w:rsidRPr="004F5B6C">
              <w:rPr>
                <w:lang w:val="en-US"/>
              </w:rPr>
              <w:t>schuelerid</w:t>
            </w:r>
            <w:proofErr w:type="spellEnd"/>
            <w:r w:rsidRPr="004F5B6C">
              <w:rPr>
                <w:lang w:val="en-US"/>
              </w:rPr>
              <w:t xml:space="preserve"> ='".$</w:t>
            </w:r>
            <w:proofErr w:type="spellStart"/>
            <w:r w:rsidRPr="004F5B6C">
              <w:rPr>
                <w:lang w:val="en-US"/>
              </w:rPr>
              <w:t>schid</w:t>
            </w:r>
            <w:proofErr w:type="spellEnd"/>
            <w:r w:rsidRPr="004F5B6C">
              <w:rPr>
                <w:lang w:val="en-US"/>
              </w:rPr>
              <w:t xml:space="preserve">."' ORDER by </w:t>
            </w:r>
            <w:proofErr w:type="spellStart"/>
            <w:r w:rsidRPr="004F5B6C">
              <w:rPr>
                <w:lang w:val="en-US"/>
              </w:rPr>
              <w:t>amvondatum</w:t>
            </w:r>
            <w:proofErr w:type="spellEnd"/>
            <w:r w:rsidRPr="004F5B6C">
              <w:rPr>
                <w:lang w:val="en-US"/>
              </w:rPr>
              <w:t>";</w:t>
            </w:r>
          </w:p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Sonstiges</w:t>
            </w:r>
          </w:p>
        </w:tc>
        <w:tc>
          <w:tcPr>
            <w:tcW w:w="8846" w:type="dxa"/>
          </w:tcPr>
          <w:p w:rsidR="004F5B6C" w:rsidRDefault="004F5B6C" w:rsidP="00512F5E"/>
        </w:tc>
      </w:tr>
    </w:tbl>
    <w:p w:rsidR="004F5B6C" w:rsidRDefault="004F5B6C" w:rsidP="00230F12"/>
    <w:p w:rsidR="004F5B6C" w:rsidRDefault="004F5B6C" w:rsidP="004F5B6C"/>
    <w:p w:rsidR="004F5B6C" w:rsidRDefault="004F5B6C" w:rsidP="004F5B6C">
      <w:pPr>
        <w:pStyle w:val="berschrift1"/>
      </w:pPr>
      <w:bookmarkStart w:id="2" w:name="_Toc444021873"/>
      <w:r>
        <w:t>Profil Bearbeiten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846"/>
      </w:tblGrid>
      <w:tr w:rsidR="004F5B6C" w:rsidTr="00512F5E">
        <w:tc>
          <w:tcPr>
            <w:tcW w:w="1101" w:type="dxa"/>
          </w:tcPr>
          <w:p w:rsidR="004F5B6C" w:rsidRDefault="004F5B6C" w:rsidP="00512F5E">
            <w:r>
              <w:t>Datei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Follow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Aufgabe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Felder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RPr="004F5B6C" w:rsidTr="00512F5E">
        <w:tc>
          <w:tcPr>
            <w:tcW w:w="1101" w:type="dxa"/>
          </w:tcPr>
          <w:p w:rsidR="004F5B6C" w:rsidRDefault="004F5B6C" w:rsidP="00512F5E">
            <w:r>
              <w:t>SQL</w:t>
            </w:r>
          </w:p>
        </w:tc>
        <w:tc>
          <w:tcPr>
            <w:tcW w:w="8846" w:type="dxa"/>
          </w:tcPr>
          <w:p w:rsidR="004F5B6C" w:rsidRP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Sonstiges</w:t>
            </w:r>
          </w:p>
        </w:tc>
        <w:tc>
          <w:tcPr>
            <w:tcW w:w="8846" w:type="dxa"/>
          </w:tcPr>
          <w:p w:rsidR="004F5B6C" w:rsidRDefault="004F5B6C" w:rsidP="00512F5E"/>
        </w:tc>
      </w:tr>
    </w:tbl>
    <w:p w:rsidR="004F5B6C" w:rsidRDefault="004F5B6C" w:rsidP="004F5B6C"/>
    <w:p w:rsidR="004F5B6C" w:rsidRDefault="004F5B6C" w:rsidP="00230F12"/>
    <w:p w:rsidR="004F5B6C" w:rsidRDefault="004F5B6C" w:rsidP="004F5B6C"/>
    <w:p w:rsidR="004F5B6C" w:rsidRDefault="004F5B6C" w:rsidP="004F5B6C">
      <w:pPr>
        <w:pStyle w:val="berschrift1"/>
      </w:pPr>
      <w:r>
        <w:t>Antrag auf Beurlaubung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846"/>
      </w:tblGrid>
      <w:tr w:rsidR="004F5B6C" w:rsidTr="00512F5E">
        <w:tc>
          <w:tcPr>
            <w:tcW w:w="1101" w:type="dxa"/>
          </w:tcPr>
          <w:p w:rsidR="004F5B6C" w:rsidRDefault="004F5B6C" w:rsidP="00512F5E">
            <w:r>
              <w:t>Datei</w:t>
            </w:r>
          </w:p>
        </w:tc>
        <w:tc>
          <w:tcPr>
            <w:tcW w:w="8846" w:type="dxa"/>
          </w:tcPr>
          <w:p w:rsidR="004F5B6C" w:rsidRDefault="004F5B6C" w:rsidP="004F5B6C">
            <w:proofErr w:type="spellStart"/>
            <w:r>
              <w:t>sch_beurlaubung.php</w:t>
            </w:r>
            <w:proofErr w:type="spellEnd"/>
          </w:p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Follow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Aufgabe</w:t>
            </w:r>
          </w:p>
        </w:tc>
        <w:tc>
          <w:tcPr>
            <w:tcW w:w="8846" w:type="dxa"/>
          </w:tcPr>
          <w:p w:rsidR="004F5B6C" w:rsidRDefault="004F5B6C" w:rsidP="00512F5E">
            <w:r>
              <w:t>Formular zur Beantragung einer Beurlaubung</w:t>
            </w:r>
          </w:p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Felder</w:t>
            </w:r>
          </w:p>
        </w:tc>
        <w:tc>
          <w:tcPr>
            <w:tcW w:w="8846" w:type="dxa"/>
          </w:tcPr>
          <w:p w:rsidR="004F5B6C" w:rsidRDefault="00734261" w:rsidP="00512F5E">
            <w:bookmarkStart w:id="3" w:name="_GoBack"/>
            <w:r>
              <w:rPr>
                <w:noProof/>
              </w:rPr>
              <w:drawing>
                <wp:inline distT="0" distB="0" distL="0" distR="0" wp14:anchorId="6B5FCEA3" wp14:editId="5143F50F">
                  <wp:extent cx="5474525" cy="2803614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087" cy="280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734261" w:rsidRDefault="00734261" w:rsidP="00512F5E">
            <w:r>
              <w:lastRenderedPageBreak/>
              <w:t xml:space="preserve">Datumauswahl: über </w:t>
            </w:r>
            <w:proofErr w:type="spellStart"/>
            <w:r>
              <w:t>CalendarPicker</w:t>
            </w:r>
            <w:proofErr w:type="spellEnd"/>
            <w:r>
              <w:t>: nur Datum ab morgen möglich</w:t>
            </w:r>
          </w:p>
          <w:p w:rsidR="00734261" w:rsidRDefault="00734261" w:rsidP="00512F5E">
            <w:r>
              <w:t>Statt „ab Uhrzeit“ besser: Dropdown mit „1. Stunde (ab 7:30)“ bzw. „1. Stunde (bis 8:30)“</w:t>
            </w:r>
          </w:p>
          <w:p w:rsidR="00734261" w:rsidRDefault="00734261" w:rsidP="00734261">
            <w:r>
              <w:t>Zeiten aus</w:t>
            </w:r>
            <w:r>
              <w:t xml:space="preserve"> DB-Tabelle </w:t>
            </w:r>
            <w:proofErr w:type="spellStart"/>
            <w:r>
              <w:t>abs_stunden</w:t>
            </w:r>
            <w:proofErr w:type="spellEnd"/>
            <w:r>
              <w:t xml:space="preserve"> generieren!</w:t>
            </w:r>
          </w:p>
          <w:p w:rsidR="00734261" w:rsidRDefault="00734261" w:rsidP="00512F5E"/>
        </w:tc>
      </w:tr>
      <w:tr w:rsidR="004F5B6C" w:rsidRPr="004F5B6C" w:rsidTr="00512F5E">
        <w:tc>
          <w:tcPr>
            <w:tcW w:w="1101" w:type="dxa"/>
          </w:tcPr>
          <w:p w:rsidR="004F5B6C" w:rsidRDefault="004F5B6C" w:rsidP="00512F5E">
            <w:r>
              <w:lastRenderedPageBreak/>
              <w:t>SQL</w:t>
            </w:r>
          </w:p>
        </w:tc>
        <w:tc>
          <w:tcPr>
            <w:tcW w:w="8846" w:type="dxa"/>
          </w:tcPr>
          <w:p w:rsidR="004F5B6C" w:rsidRP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Sonstiges</w:t>
            </w:r>
          </w:p>
        </w:tc>
        <w:tc>
          <w:tcPr>
            <w:tcW w:w="8846" w:type="dxa"/>
          </w:tcPr>
          <w:p w:rsidR="004F5B6C" w:rsidRDefault="00734261" w:rsidP="00512F5E">
            <w:r>
              <w:t>Fehler:</w:t>
            </w:r>
          </w:p>
          <w:p w:rsidR="00734261" w:rsidRDefault="00734261" w:rsidP="00512F5E"/>
        </w:tc>
      </w:tr>
    </w:tbl>
    <w:p w:rsidR="004F5B6C" w:rsidRDefault="004F5B6C" w:rsidP="004F5B6C"/>
    <w:p w:rsidR="004F5B6C" w:rsidRDefault="004F5B6C" w:rsidP="00230F12"/>
    <w:p w:rsidR="004F5B6C" w:rsidRDefault="004F5B6C" w:rsidP="004F5B6C"/>
    <w:p w:rsidR="004F5B6C" w:rsidRDefault="004F5B6C" w:rsidP="004F5B6C">
      <w:pPr>
        <w:pStyle w:val="berschrift1"/>
      </w:pPr>
      <w:bookmarkStart w:id="4" w:name="_Toc444021875"/>
      <w:r>
        <w:t>Alle Absenzen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846"/>
      </w:tblGrid>
      <w:tr w:rsidR="004F5B6C" w:rsidTr="00512F5E">
        <w:tc>
          <w:tcPr>
            <w:tcW w:w="1101" w:type="dxa"/>
          </w:tcPr>
          <w:p w:rsidR="004F5B6C" w:rsidRDefault="004F5B6C" w:rsidP="00512F5E">
            <w:r>
              <w:t>Datei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Follow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Aufgabe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Felder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RPr="004F5B6C" w:rsidTr="00512F5E">
        <w:tc>
          <w:tcPr>
            <w:tcW w:w="1101" w:type="dxa"/>
          </w:tcPr>
          <w:p w:rsidR="004F5B6C" w:rsidRDefault="004F5B6C" w:rsidP="00512F5E">
            <w:r>
              <w:t>SQL</w:t>
            </w:r>
          </w:p>
        </w:tc>
        <w:tc>
          <w:tcPr>
            <w:tcW w:w="8846" w:type="dxa"/>
          </w:tcPr>
          <w:p w:rsidR="004F5B6C" w:rsidRP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Sonstiges</w:t>
            </w:r>
          </w:p>
        </w:tc>
        <w:tc>
          <w:tcPr>
            <w:tcW w:w="8846" w:type="dxa"/>
          </w:tcPr>
          <w:p w:rsidR="004F5B6C" w:rsidRDefault="004F5B6C" w:rsidP="00512F5E"/>
        </w:tc>
      </w:tr>
    </w:tbl>
    <w:p w:rsidR="004F5B6C" w:rsidRDefault="004F5B6C" w:rsidP="004F5B6C"/>
    <w:p w:rsidR="004F5B6C" w:rsidRDefault="004F5B6C" w:rsidP="00230F12"/>
    <w:p w:rsidR="004F5B6C" w:rsidRDefault="004F5B6C" w:rsidP="004F5B6C"/>
    <w:p w:rsidR="004F5B6C" w:rsidRDefault="004F5B6C" w:rsidP="004F5B6C">
      <w:pPr>
        <w:pStyle w:val="berschrift1"/>
      </w:pPr>
      <w:bookmarkStart w:id="5" w:name="_Toc444021876"/>
      <w:r>
        <w:t>Antrag auf Beurlaubung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846"/>
      </w:tblGrid>
      <w:tr w:rsidR="004F5B6C" w:rsidTr="00512F5E">
        <w:tc>
          <w:tcPr>
            <w:tcW w:w="1101" w:type="dxa"/>
          </w:tcPr>
          <w:p w:rsidR="004F5B6C" w:rsidRDefault="004F5B6C" w:rsidP="00512F5E">
            <w:r>
              <w:t>Datei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Follow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Aufgabe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Felder</w:t>
            </w:r>
          </w:p>
        </w:tc>
        <w:tc>
          <w:tcPr>
            <w:tcW w:w="8846" w:type="dxa"/>
          </w:tcPr>
          <w:p w:rsidR="004F5B6C" w:rsidRDefault="004F5B6C" w:rsidP="00512F5E"/>
        </w:tc>
      </w:tr>
      <w:tr w:rsidR="004F5B6C" w:rsidRPr="004F5B6C" w:rsidTr="00512F5E">
        <w:tc>
          <w:tcPr>
            <w:tcW w:w="1101" w:type="dxa"/>
          </w:tcPr>
          <w:p w:rsidR="004F5B6C" w:rsidRDefault="004F5B6C" w:rsidP="00512F5E">
            <w:r>
              <w:t>SQL</w:t>
            </w:r>
          </w:p>
        </w:tc>
        <w:tc>
          <w:tcPr>
            <w:tcW w:w="8846" w:type="dxa"/>
          </w:tcPr>
          <w:p w:rsidR="004F5B6C" w:rsidRPr="004F5B6C" w:rsidRDefault="004F5B6C" w:rsidP="00512F5E"/>
        </w:tc>
      </w:tr>
      <w:tr w:rsidR="004F5B6C" w:rsidTr="00512F5E">
        <w:tc>
          <w:tcPr>
            <w:tcW w:w="1101" w:type="dxa"/>
          </w:tcPr>
          <w:p w:rsidR="004F5B6C" w:rsidRDefault="004F5B6C" w:rsidP="00512F5E">
            <w:r>
              <w:t>Sonstiges</w:t>
            </w:r>
          </w:p>
        </w:tc>
        <w:tc>
          <w:tcPr>
            <w:tcW w:w="8846" w:type="dxa"/>
          </w:tcPr>
          <w:p w:rsidR="004F5B6C" w:rsidRDefault="004F5B6C" w:rsidP="00512F5E"/>
        </w:tc>
      </w:tr>
    </w:tbl>
    <w:p w:rsidR="004F5B6C" w:rsidRDefault="004F5B6C" w:rsidP="004F5B6C"/>
    <w:p w:rsidR="004F5B6C" w:rsidRDefault="004F5B6C" w:rsidP="00230F12"/>
    <w:sectPr w:rsidR="004F5B6C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BE" w:rsidRDefault="001C72BE">
      <w:pPr>
        <w:spacing w:after="0" w:line="240" w:lineRule="auto"/>
      </w:pPr>
      <w:r>
        <w:separator/>
      </w:r>
    </w:p>
  </w:endnote>
  <w:endnote w:type="continuationSeparator" w:id="0">
    <w:p w:rsidR="001C72BE" w:rsidRDefault="001C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55" w:rsidRDefault="00D67D55"/>
  <w:p w:rsidR="00D67D55" w:rsidRDefault="001C72BE">
    <w:pPr>
      <w:pStyle w:val="Fuzeile-Gerade"/>
    </w:pPr>
    <w:r>
      <w:t xml:space="preserve">Seite </w:t>
    </w:r>
    <w:r>
      <w:fldChar w:fldCharType="begin"/>
    </w:r>
    <w:r>
      <w:instrText xml:space="preserve">PAGE   </w:instrText>
    </w:r>
    <w:r>
      <w:instrText>\* MERGEFORMAT</w:instrText>
    </w:r>
    <w:r>
      <w:fldChar w:fldCharType="separate"/>
    </w:r>
    <w:r w:rsidR="00734261" w:rsidRPr="00734261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55" w:rsidRDefault="00D67D55"/>
  <w:p w:rsidR="00D67D55" w:rsidRDefault="001C72BE">
    <w:pPr>
      <w:pStyle w:val="Fuzeile-Ungerad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734261" w:rsidRPr="00734261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BE" w:rsidRDefault="001C72BE">
      <w:pPr>
        <w:spacing w:after="0" w:line="240" w:lineRule="auto"/>
      </w:pPr>
      <w:r>
        <w:separator/>
      </w:r>
    </w:p>
  </w:footnote>
  <w:footnote w:type="continuationSeparator" w:id="0">
    <w:p w:rsidR="001C72BE" w:rsidRDefault="001C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55" w:rsidRDefault="001C72BE">
    <w:pPr>
      <w:pStyle w:val="Kopfzeile-Gerade"/>
    </w:pPr>
    <w:sdt>
      <w:sdtPr>
        <w:alias w:val="Titel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30F12">
          <w:t>Absenzen App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55" w:rsidRDefault="001C72BE">
    <w:pPr>
      <w:pStyle w:val="Kopfzeile-Ungerade"/>
    </w:pPr>
    <w:sdt>
      <w:sdtPr>
        <w:alias w:val="Titel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30F12">
          <w:t>Absenzen App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DateAndTime/>
  <w:proofState w:spelling="clean" w:grammar="clean"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12"/>
    <w:rsid w:val="001C72BE"/>
    <w:rsid w:val="00230F12"/>
    <w:rsid w:val="004F5B6C"/>
    <w:rsid w:val="00734261"/>
    <w:rsid w:val="00D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de-DE" w:eastAsia="de-D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4261"/>
    <w:pPr>
      <w:spacing w:after="60" w:line="264" w:lineRule="auto"/>
    </w:p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spacing w:before="240"/>
      <w:outlineLvl w:val="2"/>
    </w:pPr>
    <w:rPr>
      <w:b/>
      <w:color w:val="000000" w:themeColor="text1"/>
      <w:spacing w:val="1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sz w:val="23"/>
      <w:szCs w:val="23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sz w:val="23"/>
      <w:szCs w:val="23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Untertitel">
    <w:name w:val="Subtitle"/>
    <w:basedOn w:val="Standard"/>
    <w:link w:val="UntertitelZchn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el">
    <w:name w:val="Title"/>
    <w:basedOn w:val="Standard"/>
    <w:link w:val="TitelZchn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Pr>
      <w:rFonts w:cs="Times New Roman"/>
      <w:color w:val="775F55" w:themeColor="text2"/>
      <w:sz w:val="72"/>
      <w:szCs w:val="7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Beschriftung">
    <w:name w:val="caption"/>
    <w:basedOn w:val="Standard"/>
    <w:next w:val="Standard"/>
    <w:uiPriority w:val="35"/>
    <w:unhideWhenUsed/>
    <w:rPr>
      <w:b/>
      <w:bCs/>
      <w:caps/>
      <w:sz w:val="16"/>
      <w:szCs w:val="16"/>
    </w:rPr>
  </w:style>
  <w:style w:type="character" w:styleId="Hervorhebung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cs="Times New Roman"/>
      <w:caps/>
      <w:spacing w:val="1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F7B615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Standard"/>
    <w:uiPriority w:val="99"/>
    <w:semiHidden/>
    <w:unhideWhenUsed/>
    <w:pPr>
      <w:ind w:left="360" w:hanging="360"/>
    </w:pPr>
  </w:style>
  <w:style w:type="paragraph" w:styleId="Liste2">
    <w:name w:val="List 2"/>
    <w:basedOn w:val="Standard"/>
    <w:uiPriority w:val="99"/>
    <w:semiHidden/>
    <w:unhideWhenUsed/>
    <w:pPr>
      <w:ind w:left="720" w:hanging="360"/>
    </w:pPr>
  </w:style>
  <w:style w:type="paragraph" w:styleId="Aufzhlungszeichen">
    <w:name w:val="List Bullet"/>
    <w:basedOn w:val="Standard"/>
    <w:uiPriority w:val="36"/>
    <w:unhideWhenUsed/>
    <w:qFormat/>
    <w:pPr>
      <w:numPr>
        <w:numId w:val="18"/>
      </w:numPr>
    </w:pPr>
    <w:rPr>
      <w:sz w:val="24"/>
    </w:rPr>
  </w:style>
  <w:style w:type="paragraph" w:styleId="Aufzhlungszeichen2">
    <w:name w:val="List Bullet 2"/>
    <w:basedOn w:val="Standard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Aufzhlungszeichen3">
    <w:name w:val="List Bullet 3"/>
    <w:basedOn w:val="Standard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Aufzhlungszeichen4">
    <w:name w:val="List Bullet 4"/>
    <w:basedOn w:val="Standard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Aufzhlungszeichen5">
    <w:name w:val="List Bullet 5"/>
    <w:basedOn w:val="Standard"/>
    <w:uiPriority w:val="36"/>
    <w:unhideWhenUsed/>
    <w:qFormat/>
    <w:pPr>
      <w:numPr>
        <w:numId w:val="22"/>
      </w:numPr>
    </w:pPr>
  </w:style>
  <w:style w:type="paragraph" w:styleId="Listenabsatz">
    <w:name w:val="List Paragraph"/>
    <w:basedOn w:val="Standard"/>
    <w:uiPriority w:val="34"/>
    <w:unhideWhenUsed/>
    <w:qFormat/>
    <w:pPr>
      <w:ind w:left="720"/>
      <w:contextualSpacing/>
    </w:pPr>
  </w:style>
  <w:style w:type="numbering" w:customStyle="1" w:styleId="Galathea-Listentyp">
    <w:name w:val="Galathea-Listentyp"/>
    <w:uiPriority w:val="99"/>
    <w:pPr>
      <w:numPr>
        <w:numId w:val="11"/>
      </w:numPr>
    </w:pPr>
  </w:style>
  <w:style w:type="paragraph" w:styleId="KeinLeerraum">
    <w:name w:val="No Spacing"/>
    <w:basedOn w:val="Standard"/>
    <w:uiPriority w:val="99"/>
    <w:qFormat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Zitat">
    <w:name w:val="Quote"/>
    <w:basedOn w:val="Standard"/>
    <w:link w:val="ZitatZchn"/>
    <w:uiPriority w:val="29"/>
    <w:qFormat/>
    <w:rPr>
      <w:i/>
      <w:smallCaps/>
      <w:color w:val="775F55" w:themeColor="text2"/>
      <w:spacing w:val="6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ett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sz w:val="23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20" w:hanging="220"/>
    </w:pPr>
  </w:style>
  <w:style w:type="paragraph" w:styleId="Verzeichnis1">
    <w:name w:val="toc 1"/>
    <w:basedOn w:val="Standard"/>
    <w:next w:val="Standard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Kategorie">
    <w:name w:val="Kategorie"/>
    <w:basedOn w:val="Standard"/>
    <w:uiPriority w:val="49"/>
    <w:pPr>
      <w:spacing w:after="0"/>
    </w:pPr>
    <w:rPr>
      <w:b/>
      <w:sz w:val="24"/>
      <w:szCs w:val="24"/>
    </w:rPr>
  </w:style>
  <w:style w:type="paragraph" w:customStyle="1" w:styleId="Firmenname">
    <w:name w:val="Firmenname"/>
    <w:basedOn w:val="Standard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Fuzeile-Gerade">
    <w:name w:val="Fußzeile - Gerade"/>
    <w:basedOn w:val="Standard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uzeile-Ungerade">
    <w:name w:val="Fußzeile - Ungerade"/>
    <w:basedOn w:val="Standard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Kopfzeile-Gerade">
    <w:name w:val="Kopfzeile - 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Kopfzeile-Ungerade">
    <w:name w:val="Kopfzeile - Un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KeinAbstand">
    <w:name w:val="KeinAbstand"/>
    <w:basedOn w:val="Standard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0F12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de-DE" w:eastAsia="de-D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4261"/>
    <w:pPr>
      <w:spacing w:after="60" w:line="264" w:lineRule="auto"/>
    </w:p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spacing w:before="240"/>
      <w:outlineLvl w:val="2"/>
    </w:pPr>
    <w:rPr>
      <w:b/>
      <w:color w:val="000000" w:themeColor="text1"/>
      <w:spacing w:val="1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sz w:val="23"/>
      <w:szCs w:val="23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sz w:val="23"/>
      <w:szCs w:val="23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Untertitel">
    <w:name w:val="Subtitle"/>
    <w:basedOn w:val="Standard"/>
    <w:link w:val="UntertitelZchn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el">
    <w:name w:val="Title"/>
    <w:basedOn w:val="Standard"/>
    <w:link w:val="TitelZchn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Pr>
      <w:rFonts w:cs="Times New Roman"/>
      <w:color w:val="775F55" w:themeColor="text2"/>
      <w:sz w:val="72"/>
      <w:szCs w:val="7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Beschriftung">
    <w:name w:val="caption"/>
    <w:basedOn w:val="Standard"/>
    <w:next w:val="Standard"/>
    <w:uiPriority w:val="35"/>
    <w:unhideWhenUsed/>
    <w:rPr>
      <w:b/>
      <w:bCs/>
      <w:caps/>
      <w:sz w:val="16"/>
      <w:szCs w:val="16"/>
    </w:rPr>
  </w:style>
  <w:style w:type="character" w:styleId="Hervorhebung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cs="Times New Roman"/>
      <w:caps/>
      <w:spacing w:val="1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F7B615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Standard"/>
    <w:uiPriority w:val="99"/>
    <w:semiHidden/>
    <w:unhideWhenUsed/>
    <w:pPr>
      <w:ind w:left="360" w:hanging="360"/>
    </w:pPr>
  </w:style>
  <w:style w:type="paragraph" w:styleId="Liste2">
    <w:name w:val="List 2"/>
    <w:basedOn w:val="Standard"/>
    <w:uiPriority w:val="99"/>
    <w:semiHidden/>
    <w:unhideWhenUsed/>
    <w:pPr>
      <w:ind w:left="720" w:hanging="360"/>
    </w:pPr>
  </w:style>
  <w:style w:type="paragraph" w:styleId="Aufzhlungszeichen">
    <w:name w:val="List Bullet"/>
    <w:basedOn w:val="Standard"/>
    <w:uiPriority w:val="36"/>
    <w:unhideWhenUsed/>
    <w:qFormat/>
    <w:pPr>
      <w:numPr>
        <w:numId w:val="18"/>
      </w:numPr>
    </w:pPr>
    <w:rPr>
      <w:sz w:val="24"/>
    </w:rPr>
  </w:style>
  <w:style w:type="paragraph" w:styleId="Aufzhlungszeichen2">
    <w:name w:val="List Bullet 2"/>
    <w:basedOn w:val="Standard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Aufzhlungszeichen3">
    <w:name w:val="List Bullet 3"/>
    <w:basedOn w:val="Standard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Aufzhlungszeichen4">
    <w:name w:val="List Bullet 4"/>
    <w:basedOn w:val="Standard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Aufzhlungszeichen5">
    <w:name w:val="List Bullet 5"/>
    <w:basedOn w:val="Standard"/>
    <w:uiPriority w:val="36"/>
    <w:unhideWhenUsed/>
    <w:qFormat/>
    <w:pPr>
      <w:numPr>
        <w:numId w:val="22"/>
      </w:numPr>
    </w:pPr>
  </w:style>
  <w:style w:type="paragraph" w:styleId="Listenabsatz">
    <w:name w:val="List Paragraph"/>
    <w:basedOn w:val="Standard"/>
    <w:uiPriority w:val="34"/>
    <w:unhideWhenUsed/>
    <w:qFormat/>
    <w:pPr>
      <w:ind w:left="720"/>
      <w:contextualSpacing/>
    </w:pPr>
  </w:style>
  <w:style w:type="numbering" w:customStyle="1" w:styleId="Galathea-Listentyp">
    <w:name w:val="Galathea-Listentyp"/>
    <w:uiPriority w:val="99"/>
    <w:pPr>
      <w:numPr>
        <w:numId w:val="11"/>
      </w:numPr>
    </w:pPr>
  </w:style>
  <w:style w:type="paragraph" w:styleId="KeinLeerraum">
    <w:name w:val="No Spacing"/>
    <w:basedOn w:val="Standard"/>
    <w:uiPriority w:val="99"/>
    <w:qFormat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Zitat">
    <w:name w:val="Quote"/>
    <w:basedOn w:val="Standard"/>
    <w:link w:val="ZitatZchn"/>
    <w:uiPriority w:val="29"/>
    <w:qFormat/>
    <w:rPr>
      <w:i/>
      <w:smallCaps/>
      <w:color w:val="775F55" w:themeColor="text2"/>
      <w:spacing w:val="6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ett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sz w:val="23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20" w:hanging="220"/>
    </w:pPr>
  </w:style>
  <w:style w:type="paragraph" w:styleId="Verzeichnis1">
    <w:name w:val="toc 1"/>
    <w:basedOn w:val="Standard"/>
    <w:next w:val="Standard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Kategorie">
    <w:name w:val="Kategorie"/>
    <w:basedOn w:val="Standard"/>
    <w:uiPriority w:val="49"/>
    <w:pPr>
      <w:spacing w:after="0"/>
    </w:pPr>
    <w:rPr>
      <w:b/>
      <w:sz w:val="24"/>
      <w:szCs w:val="24"/>
    </w:rPr>
  </w:style>
  <w:style w:type="paragraph" w:customStyle="1" w:styleId="Firmenname">
    <w:name w:val="Firmenname"/>
    <w:basedOn w:val="Standard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Fuzeile-Gerade">
    <w:name w:val="Fußzeile - Gerade"/>
    <w:basedOn w:val="Standard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uzeile-Ungerade">
    <w:name w:val="Fußzeile - Ungerade"/>
    <w:basedOn w:val="Standard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Kopfzeile-Gerade">
    <w:name w:val="Kopfzeile - 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Kopfzeile-Ungerade">
    <w:name w:val="Kopfzeile - Un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KeinAbstand">
    <w:name w:val="KeinAbstand"/>
    <w:basedOn w:val="Standard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0F12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S-Office2010\Templates\1031\Medi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3C"/>
    <w:rsid w:val="00C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4F5318C54D425BB87E138D6120DC3B">
    <w:name w:val="CB4F5318C54D425BB87E138D6120DC3B"/>
  </w:style>
  <w:style w:type="paragraph" w:customStyle="1" w:styleId="EDA346D36D9049D299E40464BED995FA">
    <w:name w:val="EDA346D36D9049D299E40464BED995FA"/>
  </w:style>
  <w:style w:type="paragraph" w:customStyle="1" w:styleId="6954CECA18634891A213D9F8D4B94875">
    <w:name w:val="6954CECA18634891A213D9F8D4B94875"/>
  </w:style>
  <w:style w:type="paragraph" w:customStyle="1" w:styleId="4602AE0D06B4481A9377BE776667DDF8">
    <w:name w:val="4602AE0D06B4481A9377BE776667DDF8"/>
  </w:style>
  <w:style w:type="paragraph" w:customStyle="1" w:styleId="D8591B66A0984FD9B2CBE5E1FE2E3923">
    <w:name w:val="D8591B66A0984FD9B2CBE5E1FE2E3923"/>
  </w:style>
  <w:style w:type="paragraph" w:customStyle="1" w:styleId="A14358731C6F47F1A77AA64C9FA78D0C">
    <w:name w:val="A14358731C6F47F1A77AA64C9FA78D0C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1500D099ED3440B1BB6CD31DA76122D9">
    <w:name w:val="1500D099ED3440B1BB6CD31DA76122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4F5318C54D425BB87E138D6120DC3B">
    <w:name w:val="CB4F5318C54D425BB87E138D6120DC3B"/>
  </w:style>
  <w:style w:type="paragraph" w:customStyle="1" w:styleId="EDA346D36D9049D299E40464BED995FA">
    <w:name w:val="EDA346D36D9049D299E40464BED995FA"/>
  </w:style>
  <w:style w:type="paragraph" w:customStyle="1" w:styleId="6954CECA18634891A213D9F8D4B94875">
    <w:name w:val="6954CECA18634891A213D9F8D4B94875"/>
  </w:style>
  <w:style w:type="paragraph" w:customStyle="1" w:styleId="4602AE0D06B4481A9377BE776667DDF8">
    <w:name w:val="4602AE0D06B4481A9377BE776667DDF8"/>
  </w:style>
  <w:style w:type="paragraph" w:customStyle="1" w:styleId="D8591B66A0984FD9B2CBE5E1FE2E3923">
    <w:name w:val="D8591B66A0984FD9B2CBE5E1FE2E3923"/>
  </w:style>
  <w:style w:type="paragraph" w:customStyle="1" w:styleId="A14358731C6F47F1A77AA64C9FA78D0C">
    <w:name w:val="A14358731C6F47F1A77AA64C9FA78D0C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1500D099ED3440B1BB6CD31DA76122D9">
    <w:name w:val="1500D099ED3440B1BB6CD31DA7612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D7A766D-7D84-45CF-8355-94EA4267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MedianReport.Dotx</Template>
  <TotalTime>0</TotalTime>
  <Pages>3</Pages>
  <Words>325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Absenzen App</dc:title>
  <dc:subject>Sitemap</dc:subject>
  <dc:creator>Heiko</dc:creator>
  <cp:lastModifiedBy>Heiko</cp:lastModifiedBy>
  <cp:revision>1</cp:revision>
  <dcterms:created xsi:type="dcterms:W3CDTF">2016-02-23T18:48:00Z</dcterms:created>
  <dcterms:modified xsi:type="dcterms:W3CDTF">2016-02-23T19:37:00Z</dcterms:modified>
</cp:coreProperties>
</file>